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D3FC" w14:textId="2E7261CC" w:rsidR="00564DAF" w:rsidRDefault="00564DAF" w:rsidP="00564DAF">
      <w:pPr>
        <w:pStyle w:val="Titre1"/>
        <w:jc w:val="center"/>
      </w:pPr>
      <w:r w:rsidRPr="00F32A66">
        <w:t xml:space="preserve">ANNEXE </w:t>
      </w:r>
      <w:r w:rsidR="00D15E98">
        <w:t>10</w:t>
      </w:r>
      <w:r w:rsidRPr="00F32A66">
        <w:t xml:space="preserve"> - Exercice sur les exceptions</w:t>
      </w:r>
    </w:p>
    <w:p w14:paraId="79DE21B2" w14:textId="59BF95C9" w:rsidR="00292FE8" w:rsidRDefault="00292FE8" w:rsidP="00292FE8"/>
    <w:p w14:paraId="170EB9F5" w14:textId="77777777" w:rsidR="00564DAF" w:rsidRPr="00564DAF" w:rsidRDefault="00564DAF" w:rsidP="000C0FCA">
      <w:pPr>
        <w:rPr>
          <w:rFonts w:cs="Arial"/>
          <w:szCs w:val="24"/>
        </w:rPr>
      </w:pPr>
      <w:r w:rsidRPr="00564DAF">
        <w:rPr>
          <w:rFonts w:cs="Arial"/>
          <w:szCs w:val="24"/>
        </w:rPr>
        <w:t>Sans l'aide de l'ordinateur, quel sera le résultat affiché du projet suivant ?</w:t>
      </w:r>
    </w:p>
    <w:p w14:paraId="2B00B62F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public class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Verif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{</w:t>
      </w:r>
    </w:p>
    <w:p w14:paraId="5559FC2B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</w:p>
    <w:p w14:paraId="782BE851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public void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premiereMethode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convertie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) {</w:t>
      </w:r>
    </w:p>
    <w:p w14:paraId="477C5E71" w14:textId="77777777" w:rsidR="00564DAF" w:rsidRPr="00FD0D18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FD0D18">
        <w:rPr>
          <w:rFonts w:ascii="Courier New" w:hAnsi="Courier New" w:cs="Courier New"/>
          <w:sz w:val="22"/>
          <w:lang w:val="en-CA"/>
        </w:rPr>
        <w:t xml:space="preserve">try </w:t>
      </w:r>
    </w:p>
    <w:p w14:paraId="093FE80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73B3FE65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spellEnd"/>
      <w:proofErr w:type="gramEnd"/>
      <w:r w:rsidRPr="00564DAF">
        <w:rPr>
          <w:rFonts w:ascii="Courier New" w:hAnsi="Courier New" w:cs="Courier New"/>
          <w:sz w:val="22"/>
        </w:rPr>
        <w:t xml:space="preserve"> ( convertie, 1 );</w:t>
      </w:r>
    </w:p>
    <w:p w14:paraId="5B3363F2" w14:textId="77777777" w:rsidR="00564DAF" w:rsidRPr="00564DAF" w:rsidRDefault="007E1537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</w:t>
      </w:r>
      <w:r w:rsidR="00564DAF" w:rsidRPr="00564DAF">
        <w:rPr>
          <w:rFonts w:ascii="Courier New" w:hAnsi="Courier New" w:cs="Courier New"/>
          <w:sz w:val="22"/>
        </w:rPr>
        <w:t>out.print</w:t>
      </w:r>
      <w:r w:rsidR="00564DAF">
        <w:rPr>
          <w:rFonts w:ascii="Courier New" w:hAnsi="Courier New" w:cs="Courier New"/>
          <w:sz w:val="22"/>
        </w:rPr>
        <w:t>ln</w:t>
      </w:r>
      <w:proofErr w:type="spellEnd"/>
      <w:r w:rsidR="00564DAF">
        <w:rPr>
          <w:rFonts w:ascii="Courier New" w:hAnsi="Courier New" w:cs="Courier New"/>
          <w:sz w:val="22"/>
        </w:rPr>
        <w:t xml:space="preserve"> </w:t>
      </w:r>
      <w:proofErr w:type="gramStart"/>
      <w:r w:rsidR="00564DAF">
        <w:rPr>
          <w:rFonts w:ascii="Courier New" w:hAnsi="Courier New" w:cs="Courier New"/>
          <w:sz w:val="22"/>
        </w:rPr>
        <w:t>( "</w:t>
      </w:r>
      <w:proofErr w:type="gramEnd"/>
      <w:r w:rsidR="00564DAF" w:rsidRPr="00564DAF">
        <w:rPr>
          <w:rFonts w:ascii="Courier New" w:hAnsi="Courier New" w:cs="Courier New"/>
          <w:sz w:val="22"/>
        </w:rPr>
        <w:t>1. Dans</w:t>
      </w:r>
      <w:r w:rsidR="00564DAF">
        <w:rPr>
          <w:rFonts w:ascii="Courier New" w:hAnsi="Courier New" w:cs="Courier New"/>
          <w:sz w:val="22"/>
        </w:rPr>
        <w:t xml:space="preserve"> le bloc </w:t>
      </w:r>
      <w:proofErr w:type="spellStart"/>
      <w:r w:rsidR="00564DAF">
        <w:rPr>
          <w:rFonts w:ascii="Courier New" w:hAnsi="Courier New" w:cs="Courier New"/>
          <w:sz w:val="22"/>
        </w:rPr>
        <w:t>try</w:t>
      </w:r>
      <w:proofErr w:type="spellEnd"/>
      <w:r w:rsidR="00564DAF">
        <w:rPr>
          <w:rFonts w:ascii="Courier New" w:hAnsi="Courier New" w:cs="Courier New"/>
          <w:sz w:val="22"/>
        </w:rPr>
        <w:t xml:space="preserve"> de </w:t>
      </w:r>
      <w:proofErr w:type="spellStart"/>
      <w:r w:rsidR="00564DAF">
        <w:rPr>
          <w:rFonts w:ascii="Courier New" w:hAnsi="Courier New" w:cs="Courier New"/>
          <w:sz w:val="22"/>
        </w:rPr>
        <w:t>premiereMethode</w:t>
      </w:r>
      <w:proofErr w:type="spellEnd"/>
      <w:proofErr w:type="gramStart"/>
      <w:r w:rsidR="00564DAF" w:rsidRPr="00564DAF">
        <w:rPr>
          <w:rFonts w:ascii="Courier New" w:hAnsi="Courier New" w:cs="Courier New"/>
          <w:sz w:val="22"/>
        </w:rPr>
        <w:t>" )</w:t>
      </w:r>
      <w:proofErr w:type="gramEnd"/>
      <w:r w:rsidR="00564DAF" w:rsidRPr="00564DAF">
        <w:rPr>
          <w:rFonts w:ascii="Courier New" w:hAnsi="Courier New" w:cs="Courier New"/>
          <w:sz w:val="22"/>
        </w:rPr>
        <w:t>;</w:t>
      </w:r>
    </w:p>
    <w:p w14:paraId="5D8E337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spellEnd"/>
      <w:proofErr w:type="gramEnd"/>
      <w:r w:rsidRPr="00564DAF">
        <w:rPr>
          <w:rFonts w:ascii="Courier New" w:hAnsi="Courier New" w:cs="Courier New"/>
          <w:sz w:val="22"/>
        </w:rPr>
        <w:t xml:space="preserve"> ( convertie, 0 );</w:t>
      </w:r>
    </w:p>
    <w:p w14:paraId="33598CC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2. Dans</w:t>
      </w:r>
      <w:r>
        <w:rPr>
          <w:rFonts w:ascii="Courier New" w:hAnsi="Courier New" w:cs="Courier New"/>
          <w:sz w:val="22"/>
        </w:rPr>
        <w:t xml:space="preserve"> le bloc </w:t>
      </w:r>
      <w:proofErr w:type="spellStart"/>
      <w:r>
        <w:rPr>
          <w:rFonts w:ascii="Courier New" w:hAnsi="Courier New" w:cs="Courier New"/>
          <w:sz w:val="22"/>
        </w:rPr>
        <w:t>try</w:t>
      </w:r>
      <w:proofErr w:type="spellEnd"/>
      <w:r>
        <w:rPr>
          <w:rFonts w:ascii="Courier New" w:hAnsi="Courier New" w:cs="Courier New"/>
          <w:sz w:val="22"/>
        </w:rPr>
        <w:t xml:space="preserve"> de </w:t>
      </w:r>
      <w:proofErr w:type="spellStart"/>
      <w:r>
        <w:rPr>
          <w:rFonts w:ascii="Courier New" w:hAnsi="Courier New" w:cs="Courier New"/>
          <w:sz w:val="22"/>
        </w:rPr>
        <w:t>premiereMethode</w:t>
      </w:r>
      <w:proofErr w:type="spellEnd"/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0D79EC96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}</w:t>
      </w:r>
    </w:p>
    <w:p w14:paraId="1975DE8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catch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 xml:space="preserve">(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NumberFormatException</w:t>
      </w:r>
      <w:proofErr w:type="spellEnd"/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nfe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)</w:t>
      </w:r>
    </w:p>
    <w:p w14:paraId="59E5D48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{</w:t>
      </w:r>
    </w:p>
    <w:p w14:paraId="61180F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 w:rsidRPr="00FD0D18">
        <w:rPr>
          <w:rFonts w:ascii="Courier New" w:hAnsi="Courier New" w:cs="Courier New"/>
          <w:sz w:val="22"/>
        </w:rPr>
        <w:t>System.out.println</w:t>
      </w:r>
      <w:proofErr w:type="spellEnd"/>
      <w:r w:rsidRPr="00FD0D18">
        <w:rPr>
          <w:rFonts w:ascii="Courier New" w:hAnsi="Courier New" w:cs="Courier New"/>
          <w:sz w:val="22"/>
        </w:rPr>
        <w:t xml:space="preserve"> ("3." </w:t>
      </w:r>
      <w:r w:rsidRPr="00564DAF">
        <w:rPr>
          <w:rFonts w:ascii="Courier New" w:hAnsi="Courier New" w:cs="Courier New"/>
          <w:sz w:val="22"/>
        </w:rPr>
        <w:t xml:space="preserve">+ convertie + " n'est pas convertible en </w:t>
      </w:r>
      <w:proofErr w:type="spellStart"/>
      <w:r w:rsidRPr="00564DAF">
        <w:rPr>
          <w:rFonts w:ascii="Courier New" w:hAnsi="Courier New" w:cs="Courier New"/>
          <w:sz w:val="22"/>
        </w:rPr>
        <w:t>int</w:t>
      </w:r>
      <w:proofErr w:type="spellEnd"/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3109E6B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5F9A62B5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</w:p>
    <w:p w14:paraId="40C9B31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</w:rPr>
        <w:t>finally</w:t>
      </w:r>
      <w:proofErr w:type="spellEnd"/>
      <w:proofErr w:type="gramEnd"/>
      <w:r w:rsidRPr="00564DAF">
        <w:rPr>
          <w:rFonts w:ascii="Courier New" w:hAnsi="Courier New" w:cs="Courier New"/>
          <w:sz w:val="22"/>
        </w:rPr>
        <w:t xml:space="preserve"> </w:t>
      </w:r>
    </w:p>
    <w:p w14:paraId="14E7499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07FE614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4. Rend</w:t>
      </w:r>
      <w:r>
        <w:rPr>
          <w:rFonts w:ascii="Courier New" w:hAnsi="Courier New" w:cs="Courier New"/>
          <w:sz w:val="22"/>
        </w:rPr>
        <w:t xml:space="preserve">u au </w:t>
      </w:r>
      <w:proofErr w:type="spellStart"/>
      <w:r>
        <w:rPr>
          <w:rFonts w:ascii="Courier New" w:hAnsi="Courier New" w:cs="Courier New"/>
          <w:sz w:val="22"/>
        </w:rPr>
        <w:t>finally</w:t>
      </w:r>
      <w:proofErr w:type="spellEnd"/>
      <w:r>
        <w:rPr>
          <w:rFonts w:ascii="Courier New" w:hAnsi="Courier New" w:cs="Courier New"/>
          <w:sz w:val="22"/>
        </w:rPr>
        <w:t xml:space="preserve"> de </w:t>
      </w:r>
      <w:proofErr w:type="spellStart"/>
      <w:r>
        <w:rPr>
          <w:rFonts w:ascii="Courier New" w:hAnsi="Courier New" w:cs="Courier New"/>
          <w:sz w:val="22"/>
        </w:rPr>
        <w:t>premiereMethode</w:t>
      </w:r>
      <w:proofErr w:type="spellEnd"/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44E772BB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7E294CC4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1172FD6F" w14:textId="77777777" w:rsidR="00564DAF" w:rsidRPr="00564DAF" w:rsidRDefault="00564DAF" w:rsidP="000C0FCA">
      <w:pPr>
        <w:rPr>
          <w:rFonts w:ascii="Courier New" w:hAnsi="Courier New" w:cs="Courier New"/>
          <w:sz w:val="22"/>
          <w:szCs w:val="18"/>
        </w:rPr>
      </w:pPr>
      <w:proofErr w:type="gramStart"/>
      <w:r w:rsidRPr="00564DAF">
        <w:rPr>
          <w:rFonts w:ascii="Courier New" w:hAnsi="Courier New" w:cs="Courier New"/>
          <w:sz w:val="22"/>
          <w:szCs w:val="18"/>
        </w:rPr>
        <w:t>public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void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deuxiemeMethode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( String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int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nombre ) </w:t>
      </w:r>
    </w:p>
    <w:p w14:paraId="0371331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 w:rsidRPr="00564DAF">
        <w:rPr>
          <w:rFonts w:ascii="Courier New" w:hAnsi="Courier New" w:cs="Courier New"/>
          <w:sz w:val="22"/>
          <w:szCs w:val="18"/>
        </w:rPr>
        <w:t>{</w:t>
      </w:r>
    </w:p>
    <w:p w14:paraId="28C2A4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  <w:szCs w:val="18"/>
        </w:rPr>
        <w:t>int</w:t>
      </w:r>
      <w:proofErr w:type="spellEnd"/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valeur =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Integer.parseInt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( </w:t>
      </w:r>
      <w:proofErr w:type="spell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spellEnd"/>
      <w:r w:rsidRPr="00564DAF">
        <w:rPr>
          <w:rFonts w:ascii="Courier New" w:hAnsi="Courier New" w:cs="Courier New"/>
          <w:sz w:val="22"/>
          <w:szCs w:val="18"/>
        </w:rPr>
        <w:t xml:space="preserve"> );</w:t>
      </w:r>
    </w:p>
    <w:p w14:paraId="4E26ADE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spellStart"/>
      <w:r>
        <w:rPr>
          <w:rFonts w:ascii="Courier New" w:hAnsi="Courier New" w:cs="Courier New"/>
          <w:sz w:val="22"/>
          <w:szCs w:val="18"/>
        </w:rPr>
        <w:t>System.out.println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5. </w:t>
      </w:r>
      <w:proofErr w:type="spellStart"/>
      <w:proofErr w:type="gram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spellEnd"/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en nombre entier donne : " + valeur );</w:t>
      </w:r>
    </w:p>
    <w:p w14:paraId="3CE9BDF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spellStart"/>
      <w:r>
        <w:rPr>
          <w:rFonts w:ascii="Courier New" w:hAnsi="Courier New" w:cs="Courier New"/>
          <w:sz w:val="22"/>
          <w:szCs w:val="18"/>
        </w:rPr>
        <w:t>System.out.println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>
        <w:rPr>
          <w:rFonts w:ascii="Courier New" w:hAnsi="Courier New" w:cs="Courier New"/>
          <w:sz w:val="22"/>
          <w:szCs w:val="18"/>
        </w:rPr>
        <w:t>6.</w:t>
      </w:r>
      <w:r w:rsidRPr="00564DAF">
        <w:rPr>
          <w:rFonts w:ascii="Courier New" w:hAnsi="Courier New" w:cs="Courier New"/>
          <w:sz w:val="22"/>
          <w:szCs w:val="18"/>
        </w:rPr>
        <w:t>" + valeur + " /" + nombre + " = " + (valeur / nombre));</w:t>
      </w:r>
    </w:p>
    <w:p w14:paraId="6E29D17F" w14:textId="77777777" w:rsidR="00564DAF" w:rsidRPr="00DD0142" w:rsidRDefault="00564DAF" w:rsidP="000C0FCA">
      <w:pPr>
        <w:ind w:firstLine="360"/>
        <w:rPr>
          <w:rFonts w:ascii="Courier New" w:hAnsi="Courier New" w:cs="Courier New"/>
          <w:sz w:val="22"/>
          <w:szCs w:val="18"/>
          <w:lang w:val="en-CA"/>
        </w:rPr>
      </w:pPr>
      <w:r w:rsidRPr="00DD0142">
        <w:rPr>
          <w:rFonts w:ascii="Courier New" w:hAnsi="Courier New" w:cs="Courier New"/>
          <w:sz w:val="22"/>
          <w:szCs w:val="18"/>
          <w:lang w:val="en-CA"/>
        </w:rPr>
        <w:t>}</w:t>
      </w:r>
    </w:p>
    <w:p w14:paraId="5556DF62" w14:textId="77777777" w:rsidR="00564DAF" w:rsidRPr="00DD0142" w:rsidRDefault="00564DAF" w:rsidP="000C0FCA">
      <w:pPr>
        <w:rPr>
          <w:rFonts w:ascii="Courier New" w:hAnsi="Courier New" w:cs="Courier New"/>
          <w:sz w:val="16"/>
          <w:szCs w:val="16"/>
          <w:lang w:val="en-CA"/>
        </w:rPr>
      </w:pPr>
    </w:p>
    <w:p w14:paraId="00C4A253" w14:textId="77777777" w:rsidR="00564DAF" w:rsidRPr="00DD0142" w:rsidRDefault="00564DAF" w:rsidP="000C0FCA">
      <w:pPr>
        <w:rPr>
          <w:rFonts w:ascii="Courier New" w:hAnsi="Courier New" w:cs="Courier New"/>
          <w:lang w:val="en-CA"/>
        </w:rPr>
      </w:pPr>
    </w:p>
    <w:p w14:paraId="1293F6F6" w14:textId="77777777" w:rsidR="00564DAF" w:rsidRPr="003C4506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 xml:space="preserve">public static void main 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3C4506">
        <w:rPr>
          <w:rFonts w:ascii="Courier New" w:hAnsi="Courier New" w:cs="Courier New"/>
          <w:sz w:val="22"/>
          <w:lang w:val="en-CA"/>
        </w:rPr>
        <w:t xml:space="preserve"> [] </w:t>
      </w:r>
      <w:proofErr w:type="spellStart"/>
      <w:r w:rsidRPr="003C4506">
        <w:rPr>
          <w:rFonts w:ascii="Courier New" w:hAnsi="Courier New" w:cs="Courier New"/>
          <w:sz w:val="22"/>
          <w:lang w:val="en-CA"/>
        </w:rPr>
        <w:t>args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) {</w:t>
      </w:r>
    </w:p>
    <w:p w14:paraId="517606AC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</w:p>
    <w:p w14:paraId="37EAC884" w14:textId="77777777" w:rsidR="00564DAF" w:rsidRPr="003C4506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proofErr w:type="spellStart"/>
      <w:r w:rsidRPr="003C4506">
        <w:rPr>
          <w:rFonts w:ascii="Courier New" w:hAnsi="Courier New" w:cs="Courier New"/>
          <w:sz w:val="22"/>
          <w:lang w:val="en-CA"/>
        </w:rPr>
        <w:t>Verif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Pr="003C4506">
        <w:rPr>
          <w:rFonts w:ascii="Courier New" w:hAnsi="Courier New" w:cs="Courier New"/>
          <w:sz w:val="22"/>
          <w:lang w:val="en-CA"/>
        </w:rPr>
        <w:t>exemple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= new </w:t>
      </w:r>
      <w:proofErr w:type="spellStart"/>
      <w:r w:rsidRPr="003C4506">
        <w:rPr>
          <w:rFonts w:ascii="Courier New" w:hAnsi="Courier New" w:cs="Courier New"/>
          <w:sz w:val="22"/>
          <w:lang w:val="en-CA"/>
        </w:rPr>
        <w:t>Verif</w:t>
      </w:r>
      <w:proofErr w:type="spellEnd"/>
      <w:r w:rsidRPr="003C4506">
        <w:rPr>
          <w:rFonts w:ascii="Courier New" w:hAnsi="Courier New" w:cs="Courier New"/>
          <w:sz w:val="22"/>
          <w:lang w:val="en-CA"/>
        </w:rPr>
        <w:t xml:space="preserve"> (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);</w:t>
      </w:r>
      <w:proofErr w:type="gramEnd"/>
    </w:p>
    <w:p w14:paraId="451B51CF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try</w:t>
      </w:r>
    </w:p>
    <w:p w14:paraId="441E5495" w14:textId="77777777" w:rsidR="00564DAF" w:rsidRPr="003C4506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{</w:t>
      </w:r>
    </w:p>
    <w:p w14:paraId="5A9F9E8F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proofErr w:type="spellStart"/>
      <w:proofErr w:type="gramStart"/>
      <w:r w:rsidRPr="00564DAF">
        <w:rPr>
          <w:rFonts w:ascii="Courier New" w:hAnsi="Courier New" w:cs="Courier New"/>
          <w:sz w:val="22"/>
          <w:lang w:val="en-CA"/>
        </w:rPr>
        <w:t>exemple.premiereMethode</w:t>
      </w:r>
      <w:proofErr w:type="spellEnd"/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( "</w:t>
      </w:r>
      <w:proofErr w:type="spellStart"/>
      <w:r w:rsidRPr="00564DAF">
        <w:rPr>
          <w:rFonts w:ascii="Courier New" w:hAnsi="Courier New" w:cs="Courier New"/>
          <w:sz w:val="22"/>
          <w:lang w:val="en-CA"/>
        </w:rPr>
        <w:t>asdf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>" );</w:t>
      </w:r>
    </w:p>
    <w:p w14:paraId="3892CA43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r w:rsidRPr="00564DAF">
        <w:rPr>
          <w:rFonts w:ascii="Courier New" w:hAnsi="Courier New" w:cs="Courier New"/>
          <w:sz w:val="22"/>
          <w:lang w:val="en-CA"/>
        </w:rPr>
        <w:t>System.out.println</w:t>
      </w:r>
      <w:proofErr w:type="spellEnd"/>
      <w:r w:rsidRPr="00564DAF">
        <w:rPr>
          <w:rFonts w:ascii="Courier New" w:hAnsi="Courier New" w:cs="Courier New"/>
          <w:sz w:val="22"/>
          <w:lang w:val="en-CA"/>
        </w:rPr>
        <w:t xml:space="preserve">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"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7. </w:t>
      </w:r>
      <w:r w:rsidRPr="00564DAF">
        <w:rPr>
          <w:rFonts w:ascii="Courier New" w:hAnsi="Courier New" w:cs="Courier New"/>
          <w:sz w:val="22"/>
        </w:rPr>
        <w:t xml:space="preserve">Dans le main après </w:t>
      </w:r>
      <w:proofErr w:type="spellStart"/>
      <w:r w:rsidRPr="00564DAF">
        <w:rPr>
          <w:rFonts w:ascii="Courier New" w:hAnsi="Courier New" w:cs="Courier New"/>
          <w:sz w:val="22"/>
        </w:rPr>
        <w:t>asdf</w:t>
      </w:r>
      <w:proofErr w:type="spellEnd"/>
      <w:r w:rsidRPr="00564DAF">
        <w:rPr>
          <w:rFonts w:ascii="Courier New" w:hAnsi="Courier New" w:cs="Courier New"/>
          <w:sz w:val="22"/>
        </w:rPr>
        <w:t xml:space="preserve"> 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663EE8" w14:textId="6078F183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( "</w:t>
      </w:r>
      <w:r w:rsidR="00FD0D18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1</w:t>
      </w:r>
      <w:r w:rsidRPr="00564DAF">
        <w:rPr>
          <w:rFonts w:ascii="Courier New" w:hAnsi="Courier New" w:cs="Courier New"/>
          <w:sz w:val="22"/>
        </w:rPr>
        <w:t>" );</w:t>
      </w:r>
    </w:p>
    <w:p w14:paraId="578850ED" w14:textId="0C300BD6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r w:rsidRPr="00564DAF">
        <w:rPr>
          <w:rFonts w:ascii="Courier New" w:hAnsi="Courier New" w:cs="Courier New"/>
          <w:sz w:val="22"/>
        </w:rPr>
        <w:t>System</w:t>
      </w:r>
      <w:r w:rsidR="00F94C0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</w:rPr>
        <w:t>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 xml:space="preserve">8. </w:t>
      </w:r>
      <w:proofErr w:type="gramStart"/>
      <w:r>
        <w:rPr>
          <w:rFonts w:ascii="Courier New" w:hAnsi="Courier New" w:cs="Courier New"/>
          <w:sz w:val="22"/>
        </w:rPr>
        <w:t>main</w:t>
      </w:r>
      <w:proofErr w:type="gramEnd"/>
      <w:r>
        <w:rPr>
          <w:rFonts w:ascii="Courier New" w:hAnsi="Courier New" w:cs="Courier New"/>
          <w:sz w:val="22"/>
        </w:rPr>
        <w:t xml:space="preserve"> après –1</w:t>
      </w:r>
      <w:r w:rsidRPr="00564DAF">
        <w:rPr>
          <w:rFonts w:ascii="Courier New" w:hAnsi="Courier New" w:cs="Courier New"/>
          <w:sz w:val="22"/>
        </w:rPr>
        <w:t>" );</w:t>
      </w:r>
    </w:p>
    <w:p w14:paraId="23957DAC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90306B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fr-FR"/>
        </w:rPr>
      </w:pPr>
      <w:proofErr w:type="gramStart"/>
      <w:r w:rsidRPr="00564DAF">
        <w:rPr>
          <w:rFonts w:ascii="Courier New" w:hAnsi="Courier New" w:cs="Courier New"/>
          <w:sz w:val="22"/>
          <w:lang w:val="fr-FR"/>
        </w:rPr>
        <w:t>catch</w:t>
      </w:r>
      <w:proofErr w:type="gramEnd"/>
      <w:r w:rsidRPr="00564DAF">
        <w:rPr>
          <w:rFonts w:ascii="Courier New" w:hAnsi="Courier New" w:cs="Courier New"/>
          <w:sz w:val="22"/>
          <w:lang w:val="fr-FR"/>
        </w:rPr>
        <w:t xml:space="preserve"> ( Exception e )</w:t>
      </w:r>
    </w:p>
    <w:p w14:paraId="4424EB5A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5765ABDE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9. Il</w:t>
      </w:r>
      <w:r>
        <w:rPr>
          <w:rFonts w:ascii="Courier New" w:hAnsi="Courier New" w:cs="Courier New"/>
          <w:sz w:val="22"/>
        </w:rPr>
        <w:t xml:space="preserve"> y a une exception dans le main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7F4B1F" w14:textId="2D88A32F" w:rsid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6DE91C83" w14:textId="77777777" w:rsidR="00A772B1" w:rsidRPr="00564DAF" w:rsidRDefault="00A772B1" w:rsidP="00564DAF">
      <w:pPr>
        <w:ind w:firstLine="708"/>
        <w:rPr>
          <w:rFonts w:ascii="Courier New" w:hAnsi="Courier New" w:cs="Courier New"/>
          <w:sz w:val="22"/>
        </w:rPr>
      </w:pPr>
    </w:p>
    <w:p w14:paraId="1871DE8C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( "56</w:t>
      </w:r>
      <w:r w:rsidRPr="00564DAF">
        <w:rPr>
          <w:rFonts w:ascii="Courier New" w:hAnsi="Courier New" w:cs="Courier New"/>
          <w:sz w:val="22"/>
        </w:rPr>
        <w:t>" );</w:t>
      </w:r>
    </w:p>
    <w:p w14:paraId="6373651E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proofErr w:type="spellStart"/>
      <w:r w:rsidRPr="00564DAF">
        <w:rPr>
          <w:rFonts w:ascii="Courier New" w:hAnsi="Courier New" w:cs="Courier New"/>
          <w:sz w:val="22"/>
        </w:rPr>
        <w:t>System.out.p</w:t>
      </w:r>
      <w:r>
        <w:rPr>
          <w:rFonts w:ascii="Courier New" w:hAnsi="Courier New" w:cs="Courier New"/>
          <w:sz w:val="22"/>
        </w:rPr>
        <w:t>rintln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>10. Dernière ligne de code</w:t>
      </w:r>
      <w:proofErr w:type="gramStart"/>
      <w:r>
        <w:rPr>
          <w:rFonts w:ascii="Courier New" w:hAnsi="Courier New" w:cs="Courier New"/>
          <w:sz w:val="22"/>
        </w:rPr>
        <w:t>" )</w:t>
      </w:r>
      <w:proofErr w:type="gramEnd"/>
      <w:r>
        <w:rPr>
          <w:rFonts w:ascii="Courier New" w:hAnsi="Courier New" w:cs="Courier New"/>
          <w:sz w:val="22"/>
        </w:rPr>
        <w:t>;</w:t>
      </w:r>
    </w:p>
    <w:p w14:paraId="5CFB1BF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286BE9E8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4EF93EB3" w14:textId="77777777" w:rsidR="00564DAF" w:rsidRPr="00097551" w:rsidRDefault="00564DAF" w:rsidP="000C0FCA">
      <w:pPr>
        <w:rPr>
          <w:rFonts w:ascii="Courier" w:hAnsi="Courier" w:cs="Arial"/>
        </w:rPr>
      </w:pPr>
    </w:p>
    <w:p w14:paraId="4AE73590" w14:textId="77777777" w:rsidR="00564DAF" w:rsidRDefault="00564DAF" w:rsidP="000C0FCA">
      <w:pPr>
        <w:rPr>
          <w:rFonts w:ascii="Arial" w:hAnsi="Arial"/>
          <w:b/>
          <w:sz w:val="22"/>
        </w:rPr>
      </w:pPr>
    </w:p>
    <w:p w14:paraId="22FEBBAB" w14:textId="77777777" w:rsidR="00564DAF" w:rsidRDefault="00564DAF"/>
    <w:p w14:paraId="2172473F" w14:textId="77777777" w:rsidR="00564DAF" w:rsidRPr="0099289D" w:rsidRDefault="00564DAF" w:rsidP="0099289D"/>
    <w:p w14:paraId="3823F13D" w14:textId="77777777" w:rsidR="00564DAF" w:rsidRPr="0099289D" w:rsidRDefault="00564DAF" w:rsidP="0099289D"/>
    <w:p w14:paraId="55EA7139" w14:textId="77777777" w:rsidR="00564DAF" w:rsidRPr="0099289D" w:rsidRDefault="00564DAF" w:rsidP="0099289D"/>
    <w:p w14:paraId="1E067D2A" w14:textId="77777777" w:rsidR="00564DAF" w:rsidRPr="0099289D" w:rsidRDefault="00564DAF" w:rsidP="0099289D"/>
    <w:p w14:paraId="79FC657C" w14:textId="77777777" w:rsidR="00564DAF" w:rsidRPr="0099289D" w:rsidRDefault="00564DAF" w:rsidP="0099289D"/>
    <w:p w14:paraId="1A9B62C4" w14:textId="77777777" w:rsidR="006729FB" w:rsidRDefault="006729FB"/>
    <w:sectPr w:rsidR="006729FB" w:rsidSect="00564DAF"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4EC0" w14:textId="77777777" w:rsidR="00F56C71" w:rsidRDefault="00F56C71" w:rsidP="008B7228">
      <w:pPr>
        <w:spacing w:after="0" w:line="240" w:lineRule="auto"/>
      </w:pPr>
      <w:r>
        <w:separator/>
      </w:r>
    </w:p>
  </w:endnote>
  <w:endnote w:type="continuationSeparator" w:id="0">
    <w:p w14:paraId="6E83BD27" w14:textId="77777777" w:rsidR="00F56C71" w:rsidRDefault="00F56C71" w:rsidP="008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9DA9" w14:textId="77777777" w:rsidR="008B7228" w:rsidRPr="008B7228" w:rsidRDefault="008B7228" w:rsidP="008B7228">
    <w:pPr>
      <w:pStyle w:val="Pieddepage"/>
      <w:jc w:val="center"/>
      <w:rPr>
        <w: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564"/>
      <w:gridCol w:w="236"/>
    </w:tblGrid>
    <w:tr w:rsidR="008B7228" w14:paraId="06307CF9" w14:textId="77777777" w:rsidTr="008B7228">
      <w:tc>
        <w:tcPr>
          <w:tcW w:w="5000" w:type="pct"/>
          <w:shd w:val="clear" w:color="auto" w:fill="5B9BD5" w:themeFill="accent1"/>
          <w:vAlign w:val="center"/>
        </w:tcPr>
        <w:p w14:paraId="7265C46F" w14:textId="77777777" w:rsidR="008B7228" w:rsidRP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20"/>
              <w:szCs w:val="20"/>
            </w:rPr>
          </w:pPr>
          <w:r>
            <w:rPr>
              <w:caps/>
              <w:color w:val="FFFFFF" w:themeColor="background1"/>
              <w:sz w:val="20"/>
              <w:szCs w:val="20"/>
            </w:rPr>
            <w:t>© Éric Labonté, cégep du vieux montréal</w:t>
          </w:r>
        </w:p>
      </w:tc>
      <w:tc>
        <w:tcPr>
          <w:tcW w:w="2500" w:type="pct"/>
          <w:shd w:val="clear" w:color="auto" w:fill="5B9BD5" w:themeFill="accent1"/>
          <w:vAlign w:val="center"/>
        </w:tcPr>
        <w:p w14:paraId="452DB974" w14:textId="77777777" w:rsid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70A2B" w14:textId="77777777" w:rsidR="008B7228" w:rsidRDefault="008B72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8052" w14:textId="77777777" w:rsidR="00F56C71" w:rsidRDefault="00F56C71" w:rsidP="008B7228">
      <w:pPr>
        <w:spacing w:after="0" w:line="240" w:lineRule="auto"/>
      </w:pPr>
      <w:r>
        <w:separator/>
      </w:r>
    </w:p>
  </w:footnote>
  <w:footnote w:type="continuationSeparator" w:id="0">
    <w:p w14:paraId="5D29625D" w14:textId="77777777" w:rsidR="00F56C71" w:rsidRDefault="00F56C71" w:rsidP="008B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084D" w14:textId="77777777" w:rsidR="008B7228" w:rsidRPr="008B7228" w:rsidRDefault="008B7228" w:rsidP="008B7228">
    <w:pPr>
      <w:pStyle w:val="En-tte"/>
      <w:jc w:val="center"/>
      <w:rPr>
        <w:caps/>
      </w:rPr>
    </w:pPr>
    <w:r w:rsidRPr="008B7228">
      <w:rPr>
        <w:caps/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C23A7" wp14:editId="70B0B2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0621767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B9199F" w14:textId="1FD8AE54" w:rsidR="008B7228" w:rsidRPr="008B7228" w:rsidRDefault="008B722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C44</w:t>
                              </w: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 Programmation objet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C23A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10621767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B9199F" w14:textId="1FD8AE54" w:rsidR="008B7228" w:rsidRPr="008B7228" w:rsidRDefault="008B722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C44</w:t>
                        </w: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 Programmation objet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AF"/>
    <w:rsid w:val="00292FE8"/>
    <w:rsid w:val="003C4506"/>
    <w:rsid w:val="003E046E"/>
    <w:rsid w:val="00564DAF"/>
    <w:rsid w:val="005D7FC9"/>
    <w:rsid w:val="00665641"/>
    <w:rsid w:val="006729FB"/>
    <w:rsid w:val="00704752"/>
    <w:rsid w:val="007E1537"/>
    <w:rsid w:val="00802CBE"/>
    <w:rsid w:val="008B7228"/>
    <w:rsid w:val="009347E3"/>
    <w:rsid w:val="00A772B1"/>
    <w:rsid w:val="00C134CA"/>
    <w:rsid w:val="00C26F04"/>
    <w:rsid w:val="00C57711"/>
    <w:rsid w:val="00CE120D"/>
    <w:rsid w:val="00CE6FE2"/>
    <w:rsid w:val="00D10739"/>
    <w:rsid w:val="00D15E98"/>
    <w:rsid w:val="00DB0B08"/>
    <w:rsid w:val="00DD0142"/>
    <w:rsid w:val="00DE3691"/>
    <w:rsid w:val="00EF6ADD"/>
    <w:rsid w:val="00F23EDD"/>
    <w:rsid w:val="00F56C71"/>
    <w:rsid w:val="00F94C09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D82C8"/>
  <w15:chartTrackingRefBased/>
  <w15:docId w15:val="{831C97E4-CDC7-495F-BEFE-55AA35C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7228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228"/>
    <w:rPr>
      <w:rFonts w:ascii="Bell MT" w:eastAsiaTheme="majorEastAsia" w:hAnsi="Bell MT" w:cstheme="majorBidi"/>
      <w:b/>
      <w:color w:val="5B9BD5" w:themeColor="accent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228"/>
  </w:style>
  <w:style w:type="paragraph" w:styleId="Pieddepage">
    <w:name w:val="footer"/>
    <w:basedOn w:val="Normal"/>
    <w:link w:val="Pieddepag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228"/>
  </w:style>
  <w:style w:type="character" w:styleId="Accentuationlgre">
    <w:name w:val="Subtle Emphasis"/>
    <w:aliases w:val="code"/>
    <w:basedOn w:val="Policepardfaut"/>
    <w:uiPriority w:val="19"/>
    <w:qFormat/>
    <w:rsid w:val="008B7228"/>
    <w:rPr>
      <w:rFonts w:ascii="Courier New" w:hAnsi="Courier New"/>
      <w:i w:val="0"/>
      <w:iCs/>
      <w:color w:val="404040" w:themeColor="text1" w:themeTint="BF"/>
      <w:sz w:val="22"/>
    </w:rPr>
  </w:style>
  <w:style w:type="table" w:styleId="Grilledutableau">
    <w:name w:val="Table Grid"/>
    <w:basedOn w:val="TableauNormal"/>
    <w:uiPriority w:val="39"/>
    <w:rsid w:val="0029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B4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modeleB43.dotx</Template>
  <TotalTime>69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Programmation objet II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Programmation objet II</dc:title>
  <dc:subject/>
  <dc:creator>Eric Labonte</dc:creator>
  <cp:keywords/>
  <dc:description/>
  <cp:lastModifiedBy>Joinvil Benjamin</cp:lastModifiedBy>
  <cp:revision>3</cp:revision>
  <dcterms:created xsi:type="dcterms:W3CDTF">2023-09-22T13:54:00Z</dcterms:created>
  <dcterms:modified xsi:type="dcterms:W3CDTF">2023-09-22T16:01:00Z</dcterms:modified>
</cp:coreProperties>
</file>